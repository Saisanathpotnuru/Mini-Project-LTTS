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000DF929" w:rsidR="00746D2E" w:rsidRDefault="00AD3D78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1C1D7F17">
                <wp:simplePos x="0" y="0"/>
                <wp:positionH relativeFrom="column">
                  <wp:posOffset>428625</wp:posOffset>
                </wp:positionH>
                <wp:positionV relativeFrom="paragraph">
                  <wp:posOffset>0</wp:posOffset>
                </wp:positionV>
                <wp:extent cx="4216400" cy="7715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17408CF6" w:rsidR="006F3721" w:rsidRPr="00AD3D78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AD3D78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Report – </w:t>
                            </w:r>
                            <w:r w:rsidR="00AD3D78" w:rsidRPr="00AD3D78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Hotel Management System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0;width:332pt;height:60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" filled="f" stroked="f" strokeweight=".5pt">
                <v:textbox>
                  <w:txbxContent>
                    <w:p w14:paraId="48DC9B5B" w14:textId="17408CF6" w:rsidR="006F3721" w:rsidRPr="00AD3D78" w:rsidRDefault="006F3721" w:rsidP="00860730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AD3D78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Report – </w:t>
                      </w:r>
                      <w:r w:rsidR="00AD3D78" w:rsidRPr="00AD3D78">
                        <w:rPr>
                          <w:rFonts w:ascii="Arial" w:hAnsi="Arial" w:cs="Arial"/>
                          <w:sz w:val="36"/>
                          <w:szCs w:val="36"/>
                        </w:rPr>
                        <w:t>Hotel Management System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60730"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468BBB63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5A0FB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61684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8E3550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30970" w14:textId="77777777" w:rsidR="008E3550" w:rsidRDefault="008E3550" w:rsidP="006A582B">
      <w:r>
        <w:separator/>
      </w:r>
    </w:p>
  </w:endnote>
  <w:endnote w:type="continuationSeparator" w:id="0">
    <w:p w14:paraId="408D052A" w14:textId="77777777" w:rsidR="008E3550" w:rsidRDefault="008E3550" w:rsidP="006A582B">
      <w:r>
        <w:continuationSeparator/>
      </w:r>
    </w:p>
  </w:endnote>
  <w:endnote w:type="continuationNotice" w:id="1">
    <w:p w14:paraId="4FD8A426" w14:textId="77777777" w:rsidR="008E3550" w:rsidRDefault="008E35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23BEC432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D3D7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D3D7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59D45" w14:textId="77777777" w:rsidR="008E3550" w:rsidRDefault="008E3550" w:rsidP="006A582B">
      <w:r>
        <w:separator/>
      </w:r>
    </w:p>
  </w:footnote>
  <w:footnote w:type="continuationSeparator" w:id="0">
    <w:p w14:paraId="68268E33" w14:textId="77777777" w:rsidR="008E3550" w:rsidRDefault="008E3550" w:rsidP="006A582B">
      <w:r>
        <w:continuationSeparator/>
      </w:r>
    </w:p>
  </w:footnote>
  <w:footnote w:type="continuationNotice" w:id="1">
    <w:p w14:paraId="303BB3B2" w14:textId="77777777" w:rsidR="008E3550" w:rsidRDefault="008E355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550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3D78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AC5F67-1EF0-4851-BD44-C5C5978CE14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CA2DCE0-66A6-4C21-8A83-BC6673FB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saisanath potnuru</cp:lastModifiedBy>
  <cp:revision>22</cp:revision>
  <cp:lastPrinted>2014-03-29T07:34:00Z</cp:lastPrinted>
  <dcterms:created xsi:type="dcterms:W3CDTF">2020-05-13T03:02:00Z</dcterms:created>
  <dcterms:modified xsi:type="dcterms:W3CDTF">2021-04-15T19:33:00Z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